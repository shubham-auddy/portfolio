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06"/>
        <w:gridCol w:w="6827"/>
      </w:tblGrid>
      <w:tr w:rsidR="002C2CDD" w:rsidRPr="00906BEE" w14:paraId="16A94350" w14:textId="77777777" w:rsidTr="006156FA">
        <w:tc>
          <w:tcPr>
            <w:tcW w:w="3706" w:type="dxa"/>
            <w:tcMar>
              <w:top w:w="504" w:type="dxa"/>
              <w:right w:w="720" w:type="dxa"/>
            </w:tcMar>
          </w:tcPr>
          <w:p w14:paraId="717769F3" w14:textId="77777777" w:rsidR="00523479" w:rsidRPr="00906BEE" w:rsidRDefault="00044708" w:rsidP="00523479">
            <w:pPr>
              <w:pStyle w:val="Initials"/>
            </w:pPr>
            <w:bookmarkStart w:id="0" w:name="_GoBack"/>
            <w:bookmarkEnd w:id="0"/>
            <w:r>
              <w:t>S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73F9113" wp14:editId="6CAD6908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EA69BF6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A</w:t>
            </w:r>
          </w:p>
          <w:p w14:paraId="0D2878C8" w14:textId="77777777" w:rsidR="00A50939" w:rsidRPr="00906BEE" w:rsidRDefault="00A11189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4CE6BBC824444ABFB0D6C271D60A8D33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64AE3A8A" w14:textId="77777777" w:rsidR="00044708" w:rsidRPr="00044708" w:rsidRDefault="00044708" w:rsidP="005A7A3A">
            <w:pPr>
              <w:pStyle w:val="NoSpacing"/>
            </w:pPr>
            <w:r w:rsidRPr="00044708">
              <w:t xml:space="preserve">To obtain a challenging position to the best utilization of my skills and looking for opportunities to grow my technical and </w:t>
            </w:r>
          </w:p>
          <w:p w14:paraId="0B08AE95" w14:textId="77777777" w:rsidR="00044708" w:rsidRPr="00044708" w:rsidRDefault="00044708" w:rsidP="005A7A3A">
            <w:pPr>
              <w:pStyle w:val="NoSpacing"/>
            </w:pPr>
            <w:r w:rsidRPr="00044708">
              <w:t>managerial skills and ready to fulfil organizational goal</w:t>
            </w:r>
          </w:p>
          <w:p w14:paraId="671E3390" w14:textId="77777777" w:rsidR="002C2CDD" w:rsidRPr="00906BEE" w:rsidRDefault="00A11189" w:rsidP="00044708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F864BEB65854435D8CB9E3DAC808219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0CAD0650" w14:textId="77777777" w:rsidR="007E59E9" w:rsidRDefault="007E59E9" w:rsidP="007E59E9">
            <w:pPr>
              <w:pStyle w:val="Heading2"/>
              <w:jc w:val="center"/>
              <w:rPr>
                <w:szCs w:val="22"/>
              </w:rPr>
            </w:pPr>
            <w:r w:rsidRPr="007E59E9">
              <w:rPr>
                <w:szCs w:val="22"/>
              </w:rPr>
              <w:t xml:space="preserve">Front-end Web Development </w:t>
            </w:r>
          </w:p>
          <w:p w14:paraId="64D7ED39" w14:textId="77777777" w:rsidR="007E59E9" w:rsidRDefault="007E59E9" w:rsidP="007E59E9">
            <w:pPr>
              <w:pStyle w:val="Heading2"/>
              <w:jc w:val="center"/>
              <w:rPr>
                <w:szCs w:val="22"/>
              </w:rPr>
            </w:pPr>
            <w:r w:rsidRPr="007E59E9">
              <w:rPr>
                <w:szCs w:val="22"/>
              </w:rPr>
              <w:t>(HTML , CSS ,JS)</w:t>
            </w:r>
          </w:p>
          <w:p w14:paraId="4AB48C75" w14:textId="77777777" w:rsidR="007E59E9" w:rsidRPr="007E59E9" w:rsidRDefault="007E59E9" w:rsidP="007E59E9">
            <w:pPr>
              <w:pStyle w:val="Heading2"/>
              <w:jc w:val="center"/>
              <w:rPr>
                <w:szCs w:val="22"/>
              </w:rPr>
            </w:pPr>
          </w:p>
          <w:p w14:paraId="0B7D3BCD" w14:textId="77777777" w:rsidR="007E59E9" w:rsidRPr="007E59E9" w:rsidRDefault="007E59E9" w:rsidP="007E59E9">
            <w:pPr>
              <w:pStyle w:val="Heading2"/>
              <w:jc w:val="center"/>
              <w:rPr>
                <w:szCs w:val="22"/>
              </w:rPr>
            </w:pPr>
            <w:r w:rsidRPr="007E59E9">
              <w:rPr>
                <w:szCs w:val="22"/>
              </w:rPr>
              <w:t>Back-end Web Development (Node js, Express,</w:t>
            </w:r>
          </w:p>
          <w:p w14:paraId="5E6BCC09" w14:textId="77777777" w:rsidR="007E59E9" w:rsidRDefault="007E59E9" w:rsidP="007E59E9">
            <w:pPr>
              <w:pStyle w:val="Heading2"/>
              <w:jc w:val="center"/>
              <w:rPr>
                <w:szCs w:val="22"/>
              </w:rPr>
            </w:pPr>
            <w:r w:rsidRPr="007E59E9">
              <w:rPr>
                <w:szCs w:val="22"/>
              </w:rPr>
              <w:t>SQL, Mongo DB, Git and React)</w:t>
            </w:r>
          </w:p>
          <w:p w14:paraId="687F67AF" w14:textId="77777777" w:rsidR="007E59E9" w:rsidRPr="007E59E9" w:rsidRDefault="007E59E9" w:rsidP="007E59E9">
            <w:pPr>
              <w:pStyle w:val="Heading2"/>
              <w:jc w:val="center"/>
              <w:rPr>
                <w:szCs w:val="22"/>
              </w:rPr>
            </w:pPr>
          </w:p>
          <w:p w14:paraId="7AB98C6C" w14:textId="77777777" w:rsidR="007E59E9" w:rsidRDefault="007E59E9" w:rsidP="007E59E9">
            <w:pPr>
              <w:pStyle w:val="Heading2"/>
              <w:jc w:val="center"/>
              <w:rPr>
                <w:szCs w:val="22"/>
              </w:rPr>
            </w:pPr>
            <w:r w:rsidRPr="007E59E9">
              <w:rPr>
                <w:szCs w:val="22"/>
              </w:rPr>
              <w:t xml:space="preserve">Programming </w:t>
            </w:r>
          </w:p>
          <w:p w14:paraId="3B4D01FF" w14:textId="77777777" w:rsidR="007E59E9" w:rsidRDefault="007E59E9" w:rsidP="007E59E9">
            <w:pPr>
              <w:pStyle w:val="Heading2"/>
              <w:jc w:val="center"/>
              <w:rPr>
                <w:szCs w:val="22"/>
              </w:rPr>
            </w:pPr>
            <w:r w:rsidRPr="007E59E9">
              <w:rPr>
                <w:szCs w:val="22"/>
              </w:rPr>
              <w:t>(Python, Javascript, JAVA, Kotlin)</w:t>
            </w:r>
          </w:p>
          <w:p w14:paraId="145269BB" w14:textId="77777777" w:rsidR="007E59E9" w:rsidRPr="007E59E9" w:rsidRDefault="007E59E9" w:rsidP="007E59E9">
            <w:pPr>
              <w:pStyle w:val="Heading2"/>
              <w:jc w:val="center"/>
              <w:rPr>
                <w:szCs w:val="22"/>
              </w:rPr>
            </w:pPr>
          </w:p>
          <w:p w14:paraId="38AEF976" w14:textId="77777777" w:rsidR="007E59E9" w:rsidRDefault="007E59E9" w:rsidP="007E59E9">
            <w:pPr>
              <w:pStyle w:val="Heading2"/>
              <w:jc w:val="center"/>
              <w:rPr>
                <w:szCs w:val="22"/>
              </w:rPr>
            </w:pPr>
            <w:r w:rsidRPr="007E59E9">
              <w:rPr>
                <w:szCs w:val="22"/>
              </w:rPr>
              <w:t>Problem Solving</w:t>
            </w:r>
          </w:p>
          <w:p w14:paraId="2BA4E522" w14:textId="77777777" w:rsidR="007E59E9" w:rsidRPr="007E59E9" w:rsidRDefault="007E59E9" w:rsidP="007E59E9">
            <w:pPr>
              <w:pStyle w:val="Heading2"/>
              <w:jc w:val="center"/>
              <w:rPr>
                <w:szCs w:val="22"/>
              </w:rPr>
            </w:pPr>
          </w:p>
          <w:p w14:paraId="6FF704D8" w14:textId="77777777" w:rsidR="007E59E9" w:rsidRPr="007E59E9" w:rsidRDefault="007E59E9" w:rsidP="007E59E9">
            <w:pPr>
              <w:pStyle w:val="Heading2"/>
              <w:jc w:val="center"/>
              <w:rPr>
                <w:szCs w:val="22"/>
              </w:rPr>
            </w:pPr>
            <w:r w:rsidRPr="007E59E9">
              <w:rPr>
                <w:szCs w:val="22"/>
              </w:rPr>
              <w:t>Graphics Designing (Photoshop , Illustrator)</w:t>
            </w:r>
          </w:p>
          <w:p w14:paraId="7281B4D9" w14:textId="77777777" w:rsidR="00741125" w:rsidRPr="00906BEE" w:rsidRDefault="00741125" w:rsidP="00741125"/>
        </w:tc>
        <w:tc>
          <w:tcPr>
            <w:tcW w:w="6826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827"/>
            </w:tblGrid>
            <w:tr w:rsidR="00C612DA" w:rsidRPr="00906BEE" w14:paraId="00B55219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7503D5B3" w14:textId="77777777" w:rsidR="00C612DA" w:rsidRPr="00906BEE" w:rsidRDefault="00A11189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67298FE469B4416E9629EE969E56AE65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044708">
                        <w:t>SHUBHAM AUDDY</w:t>
                      </w:r>
                    </w:sdtContent>
                  </w:sdt>
                </w:p>
                <w:p w14:paraId="2F2A3162" w14:textId="77777777" w:rsidR="00906BEE" w:rsidRPr="00906BEE" w:rsidRDefault="005A5A76" w:rsidP="005A5A76">
                  <w:pPr>
                    <w:pStyle w:val="NoSpacing"/>
                  </w:pPr>
                  <w:r>
                    <w:t xml:space="preserve">           </w:t>
                  </w:r>
                  <w:r w:rsidR="005A7A3A">
                    <w:t xml:space="preserve">PORTFOLIO:   </w:t>
                  </w:r>
                  <w:r w:rsidRPr="005A5A76">
                    <w:t>https://shubham-auddy.github.io/portfolio</w:t>
                  </w:r>
                </w:p>
              </w:tc>
            </w:tr>
          </w:tbl>
          <w:p w14:paraId="471B4639" w14:textId="77777777" w:rsidR="002C2CDD" w:rsidRPr="00906BEE" w:rsidRDefault="007E59E9" w:rsidP="007569C1">
            <w:pPr>
              <w:pStyle w:val="Heading3"/>
            </w:pPr>
            <w:r>
              <w:t>PERSONAL PROJECTS</w:t>
            </w:r>
          </w:p>
          <w:p w14:paraId="7C61DAF0" w14:textId="77777777" w:rsidR="007E59E9" w:rsidRPr="007E59E9" w:rsidRDefault="007E59E9" w:rsidP="007E59E9">
            <w:pPr>
              <w:spacing w:after="74"/>
              <w:ind w:right="62"/>
              <w:rPr>
                <w:rFonts w:asciiTheme="majorHAnsi" w:hAnsiTheme="majorHAnsi"/>
                <w:b/>
              </w:rPr>
            </w:pPr>
            <w:r w:rsidRPr="007E59E9">
              <w:rPr>
                <w:rStyle w:val="Heading4Char"/>
              </w:rPr>
              <w:t>Portfolio/CV</w:t>
            </w:r>
            <w:r w:rsidRPr="006C06F6">
              <w:rPr>
                <w:b/>
                <w:color w:val="4A4F4F"/>
              </w:rPr>
              <w:t xml:space="preserve"> </w:t>
            </w:r>
            <w:r w:rsidR="00C90035" w:rsidRPr="00906BEE">
              <w:t>•</w:t>
            </w:r>
            <w:r w:rsidRPr="007E59E9">
              <w:rPr>
                <w:rStyle w:val="Heading4Char"/>
              </w:rPr>
              <w:t xml:space="preserve"> December 2020  </w:t>
            </w:r>
            <w:r w:rsidR="00C90035" w:rsidRPr="00906BEE">
              <w:t>•</w:t>
            </w:r>
            <w:r w:rsidRPr="007E59E9">
              <w:rPr>
                <w:rStyle w:val="Heading4Char"/>
              </w:rPr>
              <w:t xml:space="preserve"> Static Website</w:t>
            </w:r>
            <w:r w:rsidRPr="007E59E9">
              <w:rPr>
                <w:rFonts w:asciiTheme="majorHAnsi" w:hAnsiTheme="majorHAnsi"/>
                <w:b/>
                <w:color w:val="4A4F4F"/>
              </w:rPr>
              <w:t xml:space="preserve"> </w:t>
            </w:r>
          </w:p>
          <w:p w14:paraId="51191383" w14:textId="77777777" w:rsidR="007E59E9" w:rsidRPr="00C90035" w:rsidRDefault="007E59E9" w:rsidP="00C90035">
            <w:pPr>
              <w:pStyle w:val="NoSpacing"/>
            </w:pPr>
            <w:r w:rsidRPr="00C90035">
              <w:t xml:space="preserve">A fully responsive static website representing my Portfolio/CV. </w:t>
            </w:r>
          </w:p>
          <w:p w14:paraId="4A0E58D6" w14:textId="77777777" w:rsidR="002C2CDD" w:rsidRPr="00906BEE" w:rsidRDefault="007E59E9" w:rsidP="007569C1">
            <w:pPr>
              <w:pStyle w:val="Heading4"/>
            </w:pPr>
            <w:r>
              <w:t>docLOgs website</w:t>
            </w:r>
            <w:r w:rsidR="002C2CDD" w:rsidRPr="00906BEE">
              <w:t xml:space="preserve"> • </w:t>
            </w:r>
            <w:r>
              <w:t>may 2021</w:t>
            </w:r>
            <w:r w:rsidR="002C2CDD" w:rsidRPr="00906BEE">
              <w:t xml:space="preserve"> • </w:t>
            </w:r>
            <w:r>
              <w:t>Node js, express, bootstrap</w:t>
            </w:r>
          </w:p>
          <w:p w14:paraId="0CA8193D" w14:textId="2A1ABEFF" w:rsidR="00C90035" w:rsidRDefault="00C90035" w:rsidP="007569C1">
            <w:r>
              <w:t>A website that stores email id of clients in mailchimps.</w:t>
            </w:r>
          </w:p>
          <w:p w14:paraId="27DCFDCC" w14:textId="77777777" w:rsidR="00C90035" w:rsidRPr="006C06F6" w:rsidRDefault="00C90035" w:rsidP="00C90035">
            <w:pPr>
              <w:pStyle w:val="Heading4"/>
            </w:pPr>
            <w:r w:rsidRPr="006C06F6">
              <w:t xml:space="preserve">Talk Assistant </w:t>
            </w:r>
            <w:r w:rsidRPr="00906BEE">
              <w:t xml:space="preserve">• </w:t>
            </w:r>
            <w:r w:rsidRPr="006C06F6">
              <w:t xml:space="preserve">December 2020  </w:t>
            </w:r>
            <w:r w:rsidRPr="00906BEE">
              <w:t xml:space="preserve">• </w:t>
            </w:r>
            <w:r w:rsidRPr="006C06F6">
              <w:t xml:space="preserve">Python Program </w:t>
            </w:r>
          </w:p>
          <w:p w14:paraId="64013D45" w14:textId="77777777" w:rsidR="00C90035" w:rsidRPr="00906BEE" w:rsidRDefault="00C90035" w:rsidP="00C90035">
            <w:pPr>
              <w:pStyle w:val="NoSpacing"/>
            </w:pPr>
            <w:r>
              <w:t>A python program which can respond to voice commands like playing youtudsdbe or any google search.</w:t>
            </w:r>
          </w:p>
          <w:p w14:paraId="1E9868D2" w14:textId="77777777" w:rsidR="002C2CDD" w:rsidRPr="00906BEE" w:rsidRDefault="00A11189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2D9E83481D7A4B4C9C4C3976BF50D24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57F9F137" w14:textId="77777777" w:rsidR="002C2CDD" w:rsidRPr="00906BEE" w:rsidRDefault="005F2AEA" w:rsidP="007569C1">
            <w:pPr>
              <w:pStyle w:val="Heading4"/>
            </w:pPr>
            <w:r>
              <w:t>Matriculation</w:t>
            </w:r>
            <w:r w:rsidR="002C2CDD" w:rsidRPr="00906BEE">
              <w:t xml:space="preserve"> •</w:t>
            </w:r>
            <w:r>
              <w:t xml:space="preserve"> 2016</w:t>
            </w:r>
            <w:r w:rsidR="002C2CDD" w:rsidRPr="00906BEE">
              <w:t xml:space="preserve"> • </w:t>
            </w:r>
            <w:r>
              <w:t>Guru Gobinf Singh Public School</w:t>
            </w:r>
          </w:p>
          <w:p w14:paraId="2AA7BC46" w14:textId="77777777" w:rsidR="002C2CDD" w:rsidRPr="00906BEE" w:rsidRDefault="005F2AEA" w:rsidP="007569C1">
            <w:r>
              <w:t>9.2  cgpa</w:t>
            </w:r>
          </w:p>
          <w:p w14:paraId="7FEE957A" w14:textId="77777777" w:rsidR="002C2CDD" w:rsidRPr="00906BEE" w:rsidRDefault="005F2AEA" w:rsidP="007569C1">
            <w:pPr>
              <w:pStyle w:val="Heading4"/>
            </w:pPr>
            <w:r>
              <w:t>Higher Secondary</w:t>
            </w:r>
            <w:r w:rsidR="002C2CDD" w:rsidRPr="00906BEE">
              <w:t xml:space="preserve"> • </w:t>
            </w:r>
            <w:r>
              <w:t>2018</w:t>
            </w:r>
            <w:r w:rsidR="002C2CDD" w:rsidRPr="00906BEE">
              <w:t xml:space="preserve"> • </w:t>
            </w:r>
            <w:r>
              <w:t>Guru Gobind singh public school</w:t>
            </w:r>
          </w:p>
          <w:p w14:paraId="7EE97788" w14:textId="77777777" w:rsidR="002C2CDD" w:rsidRDefault="005F2AEA" w:rsidP="007569C1">
            <w:r>
              <w:t>71.4 %</w:t>
            </w:r>
          </w:p>
          <w:p w14:paraId="5D9B9351" w14:textId="77777777" w:rsidR="005F2AEA" w:rsidRPr="00906BEE" w:rsidRDefault="005F2AEA" w:rsidP="005F2AEA">
            <w:pPr>
              <w:pStyle w:val="Heading4"/>
            </w:pPr>
            <w:r>
              <w:t>Bachelor of technology in computer science and engineering</w:t>
            </w:r>
            <w:r w:rsidRPr="00906BEE">
              <w:t xml:space="preserve"> • </w:t>
            </w:r>
            <w:r>
              <w:t>2022</w:t>
            </w:r>
            <w:r w:rsidRPr="00906BEE">
              <w:t xml:space="preserve"> •</w:t>
            </w:r>
            <w:r>
              <w:t>Dream institute of technology</w:t>
            </w:r>
          </w:p>
          <w:p w14:paraId="346F6E75" w14:textId="77777777" w:rsidR="005F2AEA" w:rsidRDefault="005F2AEA" w:rsidP="005F2AEA">
            <w:r>
              <w:t>9.25 cgpa (5</w:t>
            </w:r>
            <w:r w:rsidRPr="005F2AEA">
              <w:rPr>
                <w:vertAlign w:val="superscript"/>
              </w:rPr>
              <w:t>th</w:t>
            </w:r>
            <w:r>
              <w:t xml:space="preserve"> Sem)</w:t>
            </w:r>
          </w:p>
          <w:p w14:paraId="31ED44CA" w14:textId="77777777" w:rsidR="002C2CDD" w:rsidRPr="00906BEE" w:rsidRDefault="00A11189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B8D6C786A1154AFEABFE61BFA6C182B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14:paraId="508EF065" w14:textId="25144D92" w:rsidR="00741125" w:rsidRPr="00A207E3" w:rsidRDefault="007E59E9" w:rsidP="00A207E3">
            <w:pPr>
              <w:autoSpaceDE w:val="0"/>
              <w:autoSpaceDN w:val="0"/>
              <w:adjustRightInd w:val="0"/>
              <w:spacing w:line="240" w:lineRule="auto"/>
              <w:rPr>
                <w:rFonts w:ascii="CIDFont+F2" w:hAnsi="CIDFont+F2" w:cs="CIDFont+F2"/>
                <w:b/>
                <w:color w:val="4A4F4F"/>
                <w:lang w:val="en-IN"/>
              </w:rPr>
            </w:pPr>
            <w:r w:rsidRPr="005B5B2C">
              <w:rPr>
                <w:rFonts w:ascii="CIDFont+F2" w:hAnsi="CIDFont+F2" w:cs="CIDFont+F2"/>
                <w:b/>
                <w:color w:val="4A4F4F"/>
                <w:lang w:val="en-IN"/>
              </w:rPr>
              <w:t>I am the CEO of Project HELP, entrepreneurship campaigning</w:t>
            </w:r>
            <w:r>
              <w:rPr>
                <w:rFonts w:ascii="CIDFont+F2" w:hAnsi="CIDFont+F2" w:cs="CIDFont+F2"/>
                <w:b/>
                <w:color w:val="4A4F4F"/>
                <w:lang w:val="en-IN"/>
              </w:rPr>
              <w:t xml:space="preserve"> </w:t>
            </w:r>
            <w:r w:rsidRPr="005B5B2C">
              <w:rPr>
                <w:rFonts w:ascii="CIDFont+F2" w:hAnsi="CIDFont+F2" w:cs="CIDFont+F2"/>
                <w:b/>
                <w:color w:val="4A4F4F"/>
                <w:lang w:val="en-IN"/>
              </w:rPr>
              <w:t>project.I was the Head Boy of my highschool and am the current Class</w:t>
            </w:r>
            <w:r>
              <w:rPr>
                <w:rFonts w:ascii="CIDFont+F2" w:hAnsi="CIDFont+F2" w:cs="CIDFont+F2"/>
                <w:b/>
                <w:color w:val="4A4F4F"/>
                <w:lang w:val="en-IN"/>
              </w:rPr>
              <w:t xml:space="preserve"> </w:t>
            </w:r>
            <w:r w:rsidRPr="007E59E9">
              <w:rPr>
                <w:rFonts w:ascii="CIDFont+F2" w:hAnsi="CIDFont+F2" w:cs="CIDFont+F2"/>
                <w:b/>
                <w:color w:val="4A4F4F"/>
                <w:lang w:val="en-IN"/>
              </w:rPr>
              <w:t>Representat</w:t>
            </w:r>
          </w:p>
        </w:tc>
      </w:tr>
      <w:tr w:rsidR="007E59E9" w:rsidRPr="00906BEE" w14:paraId="70FC97F8" w14:textId="77777777" w:rsidTr="006156FA">
        <w:tc>
          <w:tcPr>
            <w:tcW w:w="3706" w:type="dxa"/>
            <w:tcMar>
              <w:top w:w="504" w:type="dxa"/>
              <w:right w:w="720" w:type="dxa"/>
            </w:tcMar>
          </w:tcPr>
          <w:p w14:paraId="768807C3" w14:textId="77777777" w:rsidR="007E59E9" w:rsidRDefault="007E59E9" w:rsidP="00A207E3">
            <w:pPr>
              <w:pStyle w:val="Initials"/>
              <w:ind w:left="0"/>
              <w:jc w:val="left"/>
            </w:pPr>
          </w:p>
        </w:tc>
        <w:tc>
          <w:tcPr>
            <w:tcW w:w="6826" w:type="dxa"/>
            <w:tcMar>
              <w:top w:w="504" w:type="dxa"/>
              <w:left w:w="0" w:type="dxa"/>
            </w:tcMar>
          </w:tcPr>
          <w:p w14:paraId="5B9EAA6A" w14:textId="77777777" w:rsidR="007E59E9" w:rsidRDefault="007E59E9" w:rsidP="00A207E3">
            <w:pPr>
              <w:pStyle w:val="Heading1"/>
              <w:jc w:val="left"/>
            </w:pPr>
          </w:p>
        </w:tc>
      </w:tr>
    </w:tbl>
    <w:p w14:paraId="255F01C7" w14:textId="77777777" w:rsidR="007E59E9" w:rsidRPr="006156FA" w:rsidRDefault="007E59E9" w:rsidP="006156FA">
      <w:pPr>
        <w:tabs>
          <w:tab w:val="left" w:pos="4128"/>
        </w:tabs>
      </w:pPr>
    </w:p>
    <w:sectPr w:rsidR="007E59E9" w:rsidRPr="006156FA" w:rsidSect="00EF7CC9">
      <w:headerReference w:type="default" r:id="rId11"/>
      <w:footerReference w:type="defaul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4E0D1" w14:textId="77777777" w:rsidR="00A11189" w:rsidRDefault="00A11189" w:rsidP="00713050">
      <w:pPr>
        <w:spacing w:line="240" w:lineRule="auto"/>
      </w:pPr>
      <w:r>
        <w:separator/>
      </w:r>
    </w:p>
  </w:endnote>
  <w:endnote w:type="continuationSeparator" w:id="0">
    <w:p w14:paraId="78661764" w14:textId="77777777" w:rsidR="00A11189" w:rsidRDefault="00A11189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A207E3" w14:paraId="62E300E3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192EEF1" w14:textId="77777777" w:rsidR="00A207E3" w:rsidRDefault="00A207E3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CE599E6" w14:textId="77777777" w:rsidR="00A207E3" w:rsidRDefault="00A207E3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F4DDA40" w14:textId="77777777" w:rsidR="00A207E3" w:rsidRDefault="00A207E3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8BAD750" w14:textId="77777777" w:rsidR="00A207E3" w:rsidRDefault="00A207E3" w:rsidP="00684488">
          <w:pPr>
            <w:pStyle w:val="Footer"/>
          </w:pPr>
        </w:p>
      </w:tc>
    </w:tr>
    <w:tr w:rsidR="00A207E3" w14:paraId="3501D126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9A5E2BA" w14:textId="77777777" w:rsidR="00A207E3" w:rsidRPr="00CA3DF1" w:rsidRDefault="00A207E3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BF7C061" w14:textId="77777777" w:rsidR="00A207E3" w:rsidRPr="00C2098A" w:rsidRDefault="00A207E3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A9C15AA" w14:textId="77777777" w:rsidR="00A207E3" w:rsidRPr="00C2098A" w:rsidRDefault="00A207E3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0F7FF17" w14:textId="77777777" w:rsidR="00A207E3" w:rsidRPr="00C2098A" w:rsidRDefault="00A207E3" w:rsidP="00811117">
          <w:pPr>
            <w:pStyle w:val="Footer"/>
          </w:pPr>
        </w:p>
      </w:tc>
    </w:tr>
  </w:tbl>
  <w:p w14:paraId="21C176B3" w14:textId="77777777" w:rsidR="00A207E3" w:rsidRDefault="00A207E3" w:rsidP="006156FA">
    <w:pPr>
      <w:pStyle w:val="Footer"/>
      <w:jc w:val="left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A207E3" w14:paraId="535E3C36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5C25645" w14:textId="77777777" w:rsidR="00A207E3" w:rsidRDefault="00A207E3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AFD9BD7" wp14:editId="6E507626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6F47F7D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B74598C" w14:textId="77777777" w:rsidR="00A207E3" w:rsidRDefault="00A207E3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FD18811" wp14:editId="445DBC2F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72EF12F" id="Group 4" o:spid="_x0000_s1026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Czurrl&#10;AhMAANdlAAAOAAAAAAAAAAAAAAAAAC4CAABkcnMvZTJvRG9jLnhtbFBLAQItABQABgAIAAAAIQBo&#10;RxvQ2AAAAAMBAAAPAAAAAAAAAAAAAAAAAFwVAABkcnMvZG93bnJldi54bWxQSwUGAAAAAAQABADz&#10;AAAAYR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99C50D0" w14:textId="77777777" w:rsidR="00A207E3" w:rsidRDefault="00A207E3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B091FE7" wp14:editId="0819D00A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4400207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Pmy+7pIRAABtXgAADgAAAAAAAAAAAAAAAAAuAgAA&#10;ZHJzL2Uyb0RvYy54bWxQSwECLQAUAAYACAAAACEAaEcb0NgAAAADAQAADwAAAAAAAAAAAAAAAADs&#10;EwAAZHJzL2Rvd25yZXYueG1sUEsFBgAAAAAEAAQA8wAAAPE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CD50644" w14:textId="77777777" w:rsidR="00A207E3" w:rsidRDefault="00A207E3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14ED16B" wp14:editId="27C4E225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7F341BE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A207E3" w14:paraId="5229301A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138D7D4" w14:textId="77777777" w:rsidR="00A207E3" w:rsidRPr="005F2AEA" w:rsidRDefault="00A207E3" w:rsidP="005F2AEA">
          <w:pPr>
            <w:pStyle w:val="NoSpacing"/>
          </w:pPr>
          <w:r>
            <w:t>aryanaudy@gmail.com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CBCD5A7" w14:textId="77777777" w:rsidR="00A207E3" w:rsidRPr="00C2098A" w:rsidRDefault="00A207E3" w:rsidP="005F2AEA">
          <w:pPr>
            <w:pStyle w:val="NoSpacing"/>
          </w:pPr>
          <w:r>
            <w:t xml:space="preserve">     @AuddyShubham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35D4840" w14:textId="77777777" w:rsidR="00A207E3" w:rsidRPr="00C2098A" w:rsidRDefault="00A207E3" w:rsidP="00217980">
          <w:pPr>
            <w:pStyle w:val="Footer"/>
          </w:pPr>
          <w:r>
            <w:t>8340128678, 7677727270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CA99E42" w14:textId="77777777" w:rsidR="00A207E3" w:rsidRPr="00C2098A" w:rsidRDefault="00A207E3" w:rsidP="005F2AEA">
          <w:pPr>
            <w:pStyle w:val="NoSpacing"/>
          </w:pPr>
          <w:r w:rsidRPr="005F2AEA">
            <w:t>https://www.linkedin.com/in/shubham-auddy</w:t>
          </w:r>
        </w:p>
      </w:tc>
    </w:tr>
  </w:tbl>
  <w:p w14:paraId="11274564" w14:textId="77777777" w:rsidR="00A207E3" w:rsidRDefault="00A20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71362" w14:textId="77777777" w:rsidR="00A11189" w:rsidRDefault="00A11189" w:rsidP="00713050">
      <w:pPr>
        <w:spacing w:line="240" w:lineRule="auto"/>
      </w:pPr>
      <w:r>
        <w:separator/>
      </w:r>
    </w:p>
  </w:footnote>
  <w:footnote w:type="continuationSeparator" w:id="0">
    <w:p w14:paraId="20BDEB17" w14:textId="77777777" w:rsidR="00A11189" w:rsidRDefault="00A11189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A207E3" w:rsidRPr="00F207C0" w14:paraId="3AADEA67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5DE50910" w14:textId="77777777" w:rsidR="00A207E3" w:rsidRPr="00F207C0" w:rsidRDefault="00A207E3" w:rsidP="001A5CA9">
          <w:pPr>
            <w:pStyle w:val="Initial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p w14:paraId="369985C7" w14:textId="77777777" w:rsidR="00A207E3" w:rsidRPr="00F207C0" w:rsidRDefault="00A207E3" w:rsidP="001A5CA9"/>
      </w:tc>
    </w:tr>
  </w:tbl>
  <w:tbl>
    <w:tblPr>
      <w:tblStyle w:val="TableGrid"/>
      <w:tblW w:w="3215" w:type="pct"/>
      <w:tblInd w:w="465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bottom w:w="965" w:type="dxa"/>
        <w:right w:w="432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6759"/>
    </w:tblGrid>
    <w:tr w:rsidR="00A207E3" w14:paraId="31ECFDE8" w14:textId="77777777" w:rsidTr="00F66478">
      <w:trPr>
        <w:trHeight w:hRule="exact" w:val="56"/>
      </w:trPr>
      <w:tc>
        <w:tcPr>
          <w:tcW w:w="6759" w:type="dxa"/>
          <w:vAlign w:val="center"/>
        </w:tcPr>
        <w:p w14:paraId="3D06335B" w14:textId="77777777" w:rsidR="00A207E3" w:rsidRDefault="00A207E3" w:rsidP="00C90035">
          <w:pPr>
            <w:pStyle w:val="Heading1"/>
            <w:jc w:val="left"/>
            <w:outlineLvl w:val="0"/>
          </w:pPr>
        </w:p>
      </w:tc>
    </w:tr>
  </w:tbl>
  <w:p w14:paraId="6BD56A92" w14:textId="77777777" w:rsidR="00A207E3" w:rsidRPr="001A5CA9" w:rsidRDefault="00A207E3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B3B3C76"/>
    <w:multiLevelType w:val="hybridMultilevel"/>
    <w:tmpl w:val="960A9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08"/>
    <w:rsid w:val="00044708"/>
    <w:rsid w:val="00091382"/>
    <w:rsid w:val="000A07DA"/>
    <w:rsid w:val="000A2BFA"/>
    <w:rsid w:val="000B0600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47FAE"/>
    <w:rsid w:val="00364079"/>
    <w:rsid w:val="003C5528"/>
    <w:rsid w:val="003D03E5"/>
    <w:rsid w:val="004002D3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5A5A76"/>
    <w:rsid w:val="005A7A3A"/>
    <w:rsid w:val="005F2AEA"/>
    <w:rsid w:val="006156FA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B0166"/>
    <w:rsid w:val="007D2696"/>
    <w:rsid w:val="007D2FD2"/>
    <w:rsid w:val="007D406E"/>
    <w:rsid w:val="007D6458"/>
    <w:rsid w:val="007E59E9"/>
    <w:rsid w:val="0080066F"/>
    <w:rsid w:val="00811117"/>
    <w:rsid w:val="00823C54"/>
    <w:rsid w:val="00841146"/>
    <w:rsid w:val="0088504C"/>
    <w:rsid w:val="0089382B"/>
    <w:rsid w:val="008A1907"/>
    <w:rsid w:val="008B3B1D"/>
    <w:rsid w:val="008C6BCA"/>
    <w:rsid w:val="008C7B50"/>
    <w:rsid w:val="008E4B30"/>
    <w:rsid w:val="00906BEE"/>
    <w:rsid w:val="009243E7"/>
    <w:rsid w:val="00985D58"/>
    <w:rsid w:val="009B3C40"/>
    <w:rsid w:val="009F7AD9"/>
    <w:rsid w:val="00A11189"/>
    <w:rsid w:val="00A207E3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90035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11B03"/>
    <w:rsid w:val="00F207C0"/>
    <w:rsid w:val="00F20AE5"/>
    <w:rsid w:val="00F47E97"/>
    <w:rsid w:val="00F645C7"/>
    <w:rsid w:val="00F66478"/>
    <w:rsid w:val="00FE0AB2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8C1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bh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E6BBC824444ABFB0D6C271D60A8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1EE32-5706-463B-9BE3-97705C2EF2B2}"/>
      </w:docPartPr>
      <w:docPartBody>
        <w:p w:rsidR="00901961" w:rsidRDefault="001E1A1F">
          <w:pPr>
            <w:pStyle w:val="4CE6BBC824444ABFB0D6C271D60A8D33"/>
          </w:pPr>
          <w:r w:rsidRPr="00906BEE">
            <w:t>Objective</w:t>
          </w:r>
        </w:p>
      </w:docPartBody>
    </w:docPart>
    <w:docPart>
      <w:docPartPr>
        <w:name w:val="F864BEB65854435D8CB9E3DAC8082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B8739-25D5-4C0F-87C8-E2641EC710F9}"/>
      </w:docPartPr>
      <w:docPartBody>
        <w:p w:rsidR="00901961" w:rsidRDefault="001E1A1F">
          <w:pPr>
            <w:pStyle w:val="F864BEB65854435D8CB9E3DAC808219D"/>
          </w:pPr>
          <w:r w:rsidRPr="00906BEE">
            <w:t>Skills</w:t>
          </w:r>
        </w:p>
      </w:docPartBody>
    </w:docPart>
    <w:docPart>
      <w:docPartPr>
        <w:name w:val="67298FE469B4416E9629EE969E56A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76559-5776-4941-8981-8A5577B7491B}"/>
      </w:docPartPr>
      <w:docPartBody>
        <w:p w:rsidR="00901961" w:rsidRDefault="001E1A1F">
          <w:pPr>
            <w:pStyle w:val="67298FE469B4416E9629EE969E56AE65"/>
          </w:pPr>
          <w:r>
            <w:t>Your name</w:t>
          </w:r>
        </w:p>
      </w:docPartBody>
    </w:docPart>
    <w:docPart>
      <w:docPartPr>
        <w:name w:val="2D9E83481D7A4B4C9C4C3976BF50D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15E20-2493-41C4-934B-48719B31DA30}"/>
      </w:docPartPr>
      <w:docPartBody>
        <w:p w:rsidR="00901961" w:rsidRDefault="001E1A1F">
          <w:pPr>
            <w:pStyle w:val="2D9E83481D7A4B4C9C4C3976BF50D241"/>
          </w:pPr>
          <w:r w:rsidRPr="00906BEE">
            <w:t>Education</w:t>
          </w:r>
        </w:p>
      </w:docPartBody>
    </w:docPart>
    <w:docPart>
      <w:docPartPr>
        <w:name w:val="B8D6C786A1154AFEABFE61BFA6C18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2B0F4-F11E-4208-9A6F-81E73B907159}"/>
      </w:docPartPr>
      <w:docPartBody>
        <w:p w:rsidR="00901961" w:rsidRDefault="001E1A1F">
          <w:pPr>
            <w:pStyle w:val="B8D6C786A1154AFEABFE61BFA6C182BC"/>
          </w:pPr>
          <w:r w:rsidRPr="00906BEE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01"/>
    <w:rsid w:val="001E1A1F"/>
    <w:rsid w:val="00901961"/>
    <w:rsid w:val="009B2858"/>
    <w:rsid w:val="009D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90BB1ABD0A436BBE3E69178F9D7D9E">
    <w:name w:val="A690BB1ABD0A436BBE3E69178F9D7D9E"/>
  </w:style>
  <w:style w:type="paragraph" w:customStyle="1" w:styleId="4CE6BBC824444ABFB0D6C271D60A8D33">
    <w:name w:val="4CE6BBC824444ABFB0D6C271D60A8D33"/>
  </w:style>
  <w:style w:type="paragraph" w:customStyle="1" w:styleId="F436CA3C4E7740D5916B8FFCACB131E8">
    <w:name w:val="F436CA3C4E7740D5916B8FFCACB131E8"/>
  </w:style>
  <w:style w:type="paragraph" w:customStyle="1" w:styleId="F864BEB65854435D8CB9E3DAC808219D">
    <w:name w:val="F864BEB65854435D8CB9E3DAC808219D"/>
  </w:style>
  <w:style w:type="paragraph" w:customStyle="1" w:styleId="7F75FD4BA9BD4B669C298CF4806211B8">
    <w:name w:val="7F75FD4BA9BD4B669C298CF4806211B8"/>
  </w:style>
  <w:style w:type="paragraph" w:customStyle="1" w:styleId="67298FE469B4416E9629EE969E56AE65">
    <w:name w:val="67298FE469B4416E9629EE969E56AE65"/>
  </w:style>
  <w:style w:type="paragraph" w:customStyle="1" w:styleId="8379A44628F64EF4B2D4F7F5D83C338C">
    <w:name w:val="8379A44628F64EF4B2D4F7F5D83C338C"/>
  </w:style>
  <w:style w:type="paragraph" w:customStyle="1" w:styleId="4CC08BD8C216430B9FC5D98207844972">
    <w:name w:val="4CC08BD8C216430B9FC5D98207844972"/>
  </w:style>
  <w:style w:type="paragraph" w:customStyle="1" w:styleId="E7F89FEE2A9648DFAC95852C1074240F">
    <w:name w:val="E7F89FEE2A9648DFAC95852C1074240F"/>
  </w:style>
  <w:style w:type="paragraph" w:customStyle="1" w:styleId="3D80496ABF0F4403A525EA4017964BB2">
    <w:name w:val="3D80496ABF0F4403A525EA4017964BB2"/>
  </w:style>
  <w:style w:type="paragraph" w:customStyle="1" w:styleId="ECBFEC811A5C4279B796857C37E5C2AE">
    <w:name w:val="ECBFEC811A5C4279B796857C37E5C2AE"/>
  </w:style>
  <w:style w:type="paragraph" w:customStyle="1" w:styleId="1E66AB6E27B5491085E70A27AD83DCCC">
    <w:name w:val="1E66AB6E27B5491085E70A27AD83DCCC"/>
  </w:style>
  <w:style w:type="paragraph" w:customStyle="1" w:styleId="4D1FAF779EAD48C3B0BE72565A5125E9">
    <w:name w:val="4D1FAF779EAD48C3B0BE72565A5125E9"/>
  </w:style>
  <w:style w:type="paragraph" w:customStyle="1" w:styleId="4CCA0F4C5AA14F7F80EB10ABC5148332">
    <w:name w:val="4CCA0F4C5AA14F7F80EB10ABC5148332"/>
  </w:style>
  <w:style w:type="paragraph" w:customStyle="1" w:styleId="97335DCCD91D4A13AFC3F39139E3A68A">
    <w:name w:val="97335DCCD91D4A13AFC3F39139E3A68A"/>
  </w:style>
  <w:style w:type="paragraph" w:customStyle="1" w:styleId="C100229D861C41E1837E6FBC97D241D0">
    <w:name w:val="C100229D861C41E1837E6FBC97D241D0"/>
  </w:style>
  <w:style w:type="paragraph" w:customStyle="1" w:styleId="C8010BF241F1405F89BCD0AC93140BD7">
    <w:name w:val="C8010BF241F1405F89BCD0AC93140BD7"/>
  </w:style>
  <w:style w:type="paragraph" w:customStyle="1" w:styleId="43024CF3AD244A90A5DFE427667E75EC">
    <w:name w:val="43024CF3AD244A90A5DFE427667E75EC"/>
  </w:style>
  <w:style w:type="paragraph" w:customStyle="1" w:styleId="649410CCA2F04324900A6B50F1EB3E8B">
    <w:name w:val="649410CCA2F04324900A6B50F1EB3E8B"/>
  </w:style>
  <w:style w:type="paragraph" w:customStyle="1" w:styleId="2D9E83481D7A4B4C9C4C3976BF50D241">
    <w:name w:val="2D9E83481D7A4B4C9C4C3976BF50D241"/>
  </w:style>
  <w:style w:type="paragraph" w:customStyle="1" w:styleId="0000722B6405487ABE5A47063F810C04">
    <w:name w:val="0000722B6405487ABE5A47063F810C04"/>
  </w:style>
  <w:style w:type="paragraph" w:customStyle="1" w:styleId="4AFF85D8097F4C27B85A2BA482AD0F6F">
    <w:name w:val="4AFF85D8097F4C27B85A2BA482AD0F6F"/>
  </w:style>
  <w:style w:type="paragraph" w:customStyle="1" w:styleId="686F1E87D21A48B38180ED04F90B9EEF">
    <w:name w:val="686F1E87D21A48B38180ED04F90B9EEF"/>
  </w:style>
  <w:style w:type="paragraph" w:customStyle="1" w:styleId="F749AA670C5543F7B069560227161FFA">
    <w:name w:val="F749AA670C5543F7B069560227161FFA"/>
  </w:style>
  <w:style w:type="paragraph" w:customStyle="1" w:styleId="E79301C4998A4FB6B0274D26997C357B">
    <w:name w:val="E79301C4998A4FB6B0274D26997C357B"/>
  </w:style>
  <w:style w:type="paragraph" w:customStyle="1" w:styleId="64665840AB8E4CAAB02C73A67C4010A4">
    <w:name w:val="64665840AB8E4CAAB02C73A67C4010A4"/>
  </w:style>
  <w:style w:type="paragraph" w:customStyle="1" w:styleId="E3207CE7B42F4478A1B21A59495CD644">
    <w:name w:val="E3207CE7B42F4478A1B21A59495CD644"/>
  </w:style>
  <w:style w:type="paragraph" w:customStyle="1" w:styleId="CBA45CA80AB449319C4020DAA3010CAB">
    <w:name w:val="CBA45CA80AB449319C4020DAA3010CAB"/>
  </w:style>
  <w:style w:type="paragraph" w:customStyle="1" w:styleId="B8D6C786A1154AFEABFE61BFA6C182BC">
    <w:name w:val="B8D6C786A1154AFEABFE61BFA6C182BC"/>
  </w:style>
  <w:style w:type="paragraph" w:customStyle="1" w:styleId="1AC9F1452E484337A11F1CF9A7C1877D">
    <w:name w:val="1AC9F1452E484337A11F1CF9A7C1877D"/>
  </w:style>
  <w:style w:type="paragraph" w:customStyle="1" w:styleId="386A98BC47734AE1B259A6FD381A3116">
    <w:name w:val="386A98BC47734AE1B259A6FD381A3116"/>
    <w:rsid w:val="009D66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6B87BA-2B94-46F6-AA69-583B2D3CE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2021-05-31T11:33:00Z</dcterms:created>
  <dcterms:modified xsi:type="dcterms:W3CDTF">2021-06-01T01:51:00Z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